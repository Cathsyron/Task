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22" w:rsidRPr="00D17290" w:rsidRDefault="00554529" w:rsidP="00443DF5">
      <w:pPr>
        <w:kinsoku w:val="0"/>
        <w:overflowPunct w:val="0"/>
        <w:topLinePunct/>
        <w:autoSpaceDE w:val="0"/>
        <w:adjustRightInd w:val="0"/>
        <w:spacing w:line="360" w:lineRule="auto"/>
        <w:ind w:firstLineChars="1000" w:firstLine="3213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4193540</wp:posOffset>
                </wp:positionV>
                <wp:extent cx="189230" cy="127635"/>
                <wp:effectExtent l="3175" t="2540" r="0" b="317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30" cy="127635"/>
                        </a:xfrm>
                        <a:prstGeom prst="upDownArrow">
                          <a:avLst>
                            <a:gd name="adj1" fmla="val 50000"/>
                            <a:gd name="adj2" fmla="val 20000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EE4" w:rsidRPr="00A225AE" w:rsidRDefault="007A201A" w:rsidP="00BF1EE4">
                            <w:pPr>
                              <w:rPr>
                                <w:color w:val="FFFFFF"/>
                              </w:rPr>
                            </w:pPr>
                            <w:r w:rsidRPr="007A201A">
                              <w:rPr>
                                <w:rFonts w:hint="eastAsia"/>
                                <w:color w:val="FFFFFF"/>
                              </w:rPr>
                              <w:t>38</w:t>
                            </w:r>
                            <w:r w:rsidRPr="007A201A">
                              <w:rPr>
                                <w:rFonts w:hint="eastAsia"/>
                                <w:color w:val="FFFFFF"/>
                              </w:rPr>
                              <w:t>签章三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7" o:spid="_x0000_s1026" type="#_x0000_t70" style="position:absolute;left:0;text-align:left;margin-left:46.15pt;margin-top:330.2pt;width:14.9pt;height:10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" filled="f" stroked="f">
                <v:textbox style="layout-flow:vertical-ideographic">
                  <w:txbxContent>
                    <w:p w:rsidR="00BF1EE4" w:rsidRPr="00A225AE" w:rsidRDefault="007A201A" w:rsidP="00BF1EE4">
                      <w:pPr>
                        <w:rPr>
                          <w:color w:val="FFFFFF"/>
                        </w:rPr>
                      </w:pPr>
                      <w:r w:rsidRPr="007A201A">
                        <w:rPr>
                          <w:rFonts w:hint="eastAsia"/>
                          <w:color w:val="FFFFFF"/>
                        </w:rPr>
                        <w:t>38</w:t>
                      </w:r>
                      <w:r w:rsidRPr="007A201A">
                        <w:rPr>
                          <w:rFonts w:hint="eastAsia"/>
                          <w:color w:val="FFFFFF"/>
                        </w:rPr>
                        <w:t>签章三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3889375</wp:posOffset>
                </wp:positionV>
                <wp:extent cx="123825" cy="172720"/>
                <wp:effectExtent l="0" t="3175" r="3175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727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EE4" w:rsidRPr="007E4140" w:rsidRDefault="007A201A" w:rsidP="00BF1EE4">
                            <w:pPr>
                              <w:rPr>
                                <w:rFonts w:ascii="Cambria" w:hAnsi="Cambria"/>
                                <w:color w:val="FFFFFF"/>
                              </w:rPr>
                            </w:pPr>
                            <w:r w:rsidRPr="007A201A">
                              <w:rPr>
                                <w:rFonts w:ascii="Cambria" w:hAnsi="Cambria" w:hint="eastAsia"/>
                                <w:color w:val="FFFFFF"/>
                              </w:rPr>
                              <w:t>7</w:t>
                            </w:r>
                            <w:r w:rsidRPr="007A201A">
                              <w:rPr>
                                <w:rFonts w:ascii="Cambria" w:hAnsi="Cambria" w:hint="eastAsia"/>
                                <w:color w:val="FFFFFF"/>
                              </w:rPr>
                              <w:t>签章二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4" o:spid="_x0000_s1027" type="#_x0000_t5" style="position:absolute;left:0;text-align:left;margin-left:76.4pt;margin-top:306.25pt;width:9.75pt;height:13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" filled="f" stroked="f">
                <v:textbox>
                  <w:txbxContent>
                    <w:p w:rsidR="00BF1EE4" w:rsidRPr="007E4140" w:rsidRDefault="007A201A" w:rsidP="00BF1EE4">
                      <w:pPr>
                        <w:rPr>
                          <w:rFonts w:ascii="Cambria" w:hAnsi="Cambria"/>
                          <w:color w:val="FFFFFF"/>
                        </w:rPr>
                      </w:pPr>
                      <w:r w:rsidRPr="007A201A">
                        <w:rPr>
                          <w:rFonts w:ascii="Cambria" w:hAnsi="Cambria" w:hint="eastAsia"/>
                          <w:color w:val="FFFFFF"/>
                        </w:rPr>
                        <w:t>7</w:t>
                      </w:r>
                      <w:r w:rsidRPr="007A201A">
                        <w:rPr>
                          <w:rFonts w:ascii="Cambria" w:hAnsi="Cambria" w:hint="eastAsia"/>
                          <w:color w:val="FFFFFF"/>
                        </w:rPr>
                        <w:t>签章二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4536440</wp:posOffset>
                </wp:positionV>
                <wp:extent cx="45720" cy="67310"/>
                <wp:effectExtent l="2540" t="2540" r="0" b="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720" cy="67310"/>
                        </a:xfrm>
                        <a:prstGeom prst="rightArrowCallout">
                          <a:avLst>
                            <a:gd name="adj1" fmla="val 36806"/>
                            <a:gd name="adj2" fmla="val 36806"/>
                            <a:gd name="adj3" fmla="val 16667"/>
                            <a:gd name="adj4" fmla="val 6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EE4" w:rsidRPr="00A225AE" w:rsidRDefault="007A201A" w:rsidP="00BF1EE4">
                            <w:pPr>
                              <w:rPr>
                                <w:color w:val="FFFFFF"/>
                              </w:rPr>
                            </w:pPr>
                            <w:r w:rsidRPr="007A201A">
                              <w:rPr>
                                <w:rFonts w:hint="eastAsia"/>
                                <w:color w:val="FFFFFF"/>
                              </w:rPr>
                              <w:t>53</w:t>
                            </w:r>
                            <w:r w:rsidRPr="007A201A">
                              <w:rPr>
                                <w:rFonts w:hint="eastAsia"/>
                                <w:color w:val="FFFFFF"/>
                              </w:rPr>
                              <w:t>签章四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AutoShape 8" o:spid="_x0000_s1028" type="#_x0000_t78" style="position:absolute;left:0;text-align:left;margin-left:46.1pt;margin-top:357.2pt;width:3.6pt;height:5.3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" filled="f" stroked="f">
                <v:textbox>
                  <w:txbxContent>
                    <w:p w:rsidR="00BF1EE4" w:rsidRPr="00A225AE" w:rsidRDefault="007A201A" w:rsidP="00BF1EE4">
                      <w:pPr>
                        <w:rPr>
                          <w:color w:val="FFFFFF"/>
                        </w:rPr>
                      </w:pPr>
                      <w:r w:rsidRPr="007A201A">
                        <w:rPr>
                          <w:rFonts w:hint="eastAsia"/>
                          <w:color w:val="FFFFFF"/>
                        </w:rPr>
                        <w:t>53</w:t>
                      </w:r>
                      <w:r w:rsidRPr="007A201A">
                        <w:rPr>
                          <w:rFonts w:hint="eastAsia"/>
                          <w:color w:val="FFFFFF"/>
                        </w:rPr>
                        <w:t>签章四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4866005</wp:posOffset>
                </wp:positionV>
                <wp:extent cx="61595" cy="100330"/>
                <wp:effectExtent l="3175" t="0" r="1905" b="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" cy="100330"/>
                        </a:xfrm>
                        <a:prstGeom prst="left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2DD" w:rsidRDefault="007A201A" w:rsidP="00A772DD">
                            <w:pPr>
                              <w:rPr>
                                <w:color w:val="FFFFFF"/>
                              </w:rPr>
                            </w:pPr>
                            <w:r w:rsidRPr="007A201A">
                              <w:rPr>
                                <w:rFonts w:hint="eastAsia"/>
                                <w:color w:val="FFFFFF"/>
                              </w:rPr>
                              <w:t>34</w:t>
                            </w:r>
                            <w:r w:rsidRPr="007A201A">
                              <w:rPr>
                                <w:rFonts w:hint="eastAsia"/>
                                <w:color w:val="FFFFFF"/>
                              </w:rPr>
                              <w:t>签章五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0" o:spid="_x0000_s1029" type="#_x0000_t66" style="position:absolute;left:0;text-align:left;margin-left:46.15pt;margin-top:383.15pt;width:4.85pt;height:7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" filled="f" stroked="f">
                <v:textbox>
                  <w:txbxContent>
                    <w:p w:rsidR="00A772DD" w:rsidRDefault="007A201A" w:rsidP="00A772DD">
                      <w:pPr>
                        <w:rPr>
                          <w:color w:val="FFFFFF"/>
                        </w:rPr>
                      </w:pPr>
                      <w:r w:rsidRPr="007A201A">
                        <w:rPr>
                          <w:rFonts w:hint="eastAsia"/>
                          <w:color w:val="FFFFFF"/>
                        </w:rPr>
                        <w:t>34</w:t>
                      </w:r>
                      <w:r w:rsidRPr="007A201A">
                        <w:rPr>
                          <w:rFonts w:hint="eastAsia"/>
                          <w:color w:val="FFFFFF"/>
                        </w:rPr>
                        <w:t>签章五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5189220</wp:posOffset>
                </wp:positionV>
                <wp:extent cx="195580" cy="127000"/>
                <wp:effectExtent l="635" t="0" r="3810" b="0"/>
                <wp:wrapNone/>
                <wp:docPr id="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80" cy="1270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1EE4" w:rsidRDefault="007A201A" w:rsidP="00BF1EE4">
                            <w:r w:rsidRPr="007A201A">
                              <w:rPr>
                                <w:rFonts w:hint="eastAsia"/>
                                <w:color w:val="FFFFFF"/>
                              </w:rPr>
                              <w:t>9</w:t>
                            </w:r>
                            <w:r w:rsidRPr="007A201A">
                              <w:rPr>
                                <w:rFonts w:hint="eastAsia"/>
                                <w:color w:val="FFFFFF"/>
                              </w:rPr>
                              <w:t>公司章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left:0;text-align:left;margin-left:49.7pt;margin-top:408.6pt;width:15.4pt;height:1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" filled="f" fillcolor="black" stroked="f">
                <v:textbox>
                  <w:txbxContent>
                    <w:p w:rsidR="00BF1EE4" w:rsidRDefault="007A201A" w:rsidP="00BF1EE4">
                      <w:r w:rsidRPr="007A201A">
                        <w:rPr>
                          <w:rFonts w:hint="eastAsia"/>
                          <w:color w:val="FFFFFF"/>
                        </w:rPr>
                        <w:t>9</w:t>
                      </w:r>
                      <w:r w:rsidRPr="007A201A">
                        <w:rPr>
                          <w:rFonts w:hint="eastAsia"/>
                          <w:color w:val="FFFFFF"/>
                        </w:rPr>
                        <w:t>公司章</w:t>
                      </w:r>
                    </w:p>
                  </w:txbxContent>
                </v:textbox>
              </v:oval>
            </w:pict>
          </mc:Fallback>
        </mc:AlternateContent>
      </w:r>
      <w:r w:rsidR="00B35D22" w:rsidRPr="00D17290">
        <w:rPr>
          <w:rFonts w:ascii="宋体" w:hAnsi="宋体" w:cs="宋体" w:hint="eastAsia"/>
          <w:b/>
          <w:sz w:val="32"/>
          <w:szCs w:val="32"/>
        </w:rPr>
        <w:t>划款指令</w:t>
      </w:r>
    </w:p>
    <w:p w:rsidR="00B35D22" w:rsidRPr="00D17290" w:rsidRDefault="00842F21" w:rsidP="008C75F1">
      <w:pPr>
        <w:spacing w:afterLines="50" w:after="156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>
          <w:ffData>
            <w:name w:val="sYear"/>
            <w:enabled/>
            <w:calcOnExit w:val="0"/>
            <w:textInput>
              <w:type w:val="number"/>
            </w:textInput>
          </w:ffData>
        </w:fldChar>
      </w:r>
      <w:bookmarkStart w:id="0" w:name="sYear"/>
      <w:r>
        <w:rPr>
          <w:rFonts w:ascii="宋体" w:hAnsi="宋体"/>
          <w:sz w:val="24"/>
        </w:rPr>
        <w:instrText xml:space="preserve"> FORMTEXT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sz w:val="24"/>
        </w:rPr>
        <w:fldChar w:fldCharType="end"/>
      </w:r>
      <w:bookmarkEnd w:id="0"/>
      <w:r w:rsidR="00B35D22" w:rsidRPr="00D17290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fldChar w:fldCharType="begin">
          <w:ffData>
            <w:name w:val="sMonth"/>
            <w:enabled/>
            <w:calcOnExit w:val="0"/>
            <w:textInput>
              <w:type w:val="number"/>
            </w:textInput>
          </w:ffData>
        </w:fldChar>
      </w:r>
      <w:bookmarkStart w:id="1" w:name="sMonth"/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FORMTEXT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sz w:val="24"/>
        </w:rPr>
        <w:fldChar w:fldCharType="end"/>
      </w:r>
      <w:bookmarkEnd w:id="1"/>
      <w:r w:rsidR="00B35D22" w:rsidRPr="00D17290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fldChar w:fldCharType="begin">
          <w:ffData>
            <w:name w:val="sDay"/>
            <w:enabled/>
            <w:calcOnExit w:val="0"/>
            <w:textInput>
              <w:type w:val="number"/>
            </w:textInput>
          </w:ffData>
        </w:fldChar>
      </w:r>
      <w:bookmarkStart w:id="2" w:name="sDay"/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FORMTEXT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noProof/>
          <w:sz w:val="24"/>
        </w:rPr>
        <w:t> </w:t>
      </w:r>
      <w:r>
        <w:rPr>
          <w:rFonts w:ascii="宋体" w:hAnsi="宋体"/>
          <w:sz w:val="24"/>
        </w:rPr>
        <w:fldChar w:fldCharType="end"/>
      </w:r>
      <w:bookmarkEnd w:id="2"/>
      <w:r w:rsidR="00B35D22" w:rsidRPr="00D17290">
        <w:rPr>
          <w:rFonts w:ascii="宋体" w:hAnsi="宋体" w:hint="eastAsia"/>
          <w:sz w:val="24"/>
        </w:rPr>
        <w:t>日</w:t>
      </w:r>
    </w:p>
    <w:p w:rsidR="00B35D22" w:rsidRPr="00D17290" w:rsidRDefault="00B35D22" w:rsidP="00B03708">
      <w:pPr>
        <w:kinsoku w:val="0"/>
        <w:overflowPunct w:val="0"/>
        <w:topLinePunct/>
        <w:autoSpaceDE w:val="0"/>
        <w:adjustRightInd w:val="0"/>
        <w:spacing w:line="360" w:lineRule="auto"/>
        <w:ind w:rightChars="-297" w:right="-624"/>
        <w:rPr>
          <w:rFonts w:ascii="宋体" w:hAnsi="宋体"/>
          <w:sz w:val="24"/>
        </w:rPr>
      </w:pPr>
      <w:r w:rsidRPr="00D17290">
        <w:rPr>
          <w:rFonts w:ascii="宋体" w:hAnsi="宋体" w:hint="eastAsia"/>
          <w:sz w:val="24"/>
        </w:rPr>
        <w:t>资产名称：</w:t>
      </w:r>
      <w:bookmarkStart w:id="3" w:name="sFundName"/>
      <w:r w:rsidR="00636221" w:rsidRPr="00D17290">
        <w:rPr>
          <w:rFonts w:ascii="宋体" w:hAnsi="宋体"/>
          <w:sz w:val="24"/>
        </w:rPr>
        <w:fldChar w:fldCharType="begin">
          <w:ffData>
            <w:name w:val="sFundName"/>
            <w:enabled/>
            <w:calcOnExit w:val="0"/>
            <w:textInput>
              <w:type w:val="number"/>
            </w:textInput>
          </w:ffData>
        </w:fldChar>
      </w:r>
      <w:r w:rsidR="008608D7" w:rsidRPr="00D17290">
        <w:rPr>
          <w:rFonts w:ascii="宋体" w:hAnsi="宋体"/>
          <w:sz w:val="24"/>
        </w:rPr>
        <w:instrText xml:space="preserve"> </w:instrText>
      </w:r>
      <w:r w:rsidR="008608D7" w:rsidRPr="00D17290">
        <w:rPr>
          <w:rFonts w:ascii="宋体" w:hAnsi="宋体" w:hint="eastAsia"/>
          <w:sz w:val="24"/>
        </w:rPr>
        <w:instrText>FORMTEXT</w:instrText>
      </w:r>
      <w:r w:rsidR="008608D7" w:rsidRPr="00D17290">
        <w:rPr>
          <w:rFonts w:ascii="宋体" w:hAnsi="宋体"/>
          <w:sz w:val="24"/>
        </w:rPr>
        <w:instrText xml:space="preserve"> </w:instrText>
      </w:r>
      <w:r w:rsidR="00636221" w:rsidRPr="00D17290">
        <w:rPr>
          <w:rFonts w:ascii="宋体" w:hAnsi="宋体"/>
          <w:sz w:val="24"/>
        </w:rPr>
      </w:r>
      <w:r w:rsidR="00636221" w:rsidRPr="00D17290">
        <w:rPr>
          <w:rFonts w:ascii="宋体" w:hAnsi="宋体"/>
          <w:sz w:val="24"/>
        </w:rPr>
        <w:fldChar w:fldCharType="separate"/>
      </w:r>
      <w:r w:rsidR="008608D7" w:rsidRPr="00D17290">
        <w:rPr>
          <w:rFonts w:ascii="宋体" w:hAnsi="宋体"/>
          <w:noProof/>
          <w:sz w:val="24"/>
        </w:rPr>
        <w:t> </w:t>
      </w:r>
      <w:r w:rsidR="008608D7" w:rsidRPr="00D17290">
        <w:rPr>
          <w:rFonts w:ascii="宋体" w:hAnsi="宋体"/>
          <w:noProof/>
          <w:sz w:val="24"/>
        </w:rPr>
        <w:t> </w:t>
      </w:r>
      <w:r w:rsidR="008608D7" w:rsidRPr="00D17290">
        <w:rPr>
          <w:rFonts w:ascii="宋体" w:hAnsi="宋体"/>
          <w:noProof/>
          <w:sz w:val="24"/>
        </w:rPr>
        <w:t> </w:t>
      </w:r>
      <w:r w:rsidR="008608D7" w:rsidRPr="00D17290">
        <w:rPr>
          <w:rFonts w:ascii="宋体" w:hAnsi="宋体"/>
          <w:noProof/>
          <w:sz w:val="24"/>
        </w:rPr>
        <w:t> </w:t>
      </w:r>
      <w:r w:rsidR="008608D7" w:rsidRPr="00D17290">
        <w:rPr>
          <w:rFonts w:ascii="宋体" w:hAnsi="宋体"/>
          <w:noProof/>
          <w:sz w:val="24"/>
        </w:rPr>
        <w:t> </w:t>
      </w:r>
      <w:r w:rsidR="00636221" w:rsidRPr="00D17290">
        <w:rPr>
          <w:rFonts w:ascii="宋体" w:hAnsi="宋体"/>
          <w:sz w:val="24"/>
        </w:rPr>
        <w:fldChar w:fldCharType="end"/>
      </w:r>
      <w:bookmarkEnd w:id="3"/>
    </w:p>
    <w:p w:rsidR="00B35D22" w:rsidRPr="00D17290" w:rsidRDefault="00B35D22" w:rsidP="00B03708">
      <w:pPr>
        <w:kinsoku w:val="0"/>
        <w:overflowPunct w:val="0"/>
        <w:topLinePunct/>
        <w:autoSpaceDE w:val="0"/>
        <w:adjustRightInd w:val="0"/>
        <w:spacing w:line="360" w:lineRule="auto"/>
        <w:ind w:rightChars="-297" w:right="-624"/>
        <w:rPr>
          <w:rFonts w:ascii="宋体" w:hAnsi="宋体"/>
          <w:sz w:val="24"/>
        </w:rPr>
      </w:pPr>
      <w:r w:rsidRPr="00D17290">
        <w:rPr>
          <w:rFonts w:ascii="宋体" w:hAnsi="宋体" w:hint="eastAsia"/>
          <w:sz w:val="24"/>
        </w:rPr>
        <w:t xml:space="preserve">资产代码： </w:t>
      </w:r>
      <w:bookmarkStart w:id="4" w:name="sFundCode"/>
      <w:r w:rsidR="00636221" w:rsidRPr="00D17290">
        <w:rPr>
          <w:rFonts w:ascii="宋体" w:hAnsi="宋体"/>
          <w:sz w:val="24"/>
        </w:rPr>
        <w:fldChar w:fldCharType="begin">
          <w:ffData>
            <w:name w:val="sFundCode"/>
            <w:enabled/>
            <w:calcOnExit w:val="0"/>
            <w:textInput>
              <w:type w:val="number"/>
            </w:textInput>
          </w:ffData>
        </w:fldChar>
      </w:r>
      <w:r w:rsidR="008608D7" w:rsidRPr="00D17290">
        <w:rPr>
          <w:rFonts w:ascii="宋体" w:hAnsi="宋体"/>
          <w:sz w:val="24"/>
        </w:rPr>
        <w:instrText xml:space="preserve"> </w:instrText>
      </w:r>
      <w:r w:rsidR="008608D7" w:rsidRPr="00D17290">
        <w:rPr>
          <w:rFonts w:ascii="宋体" w:hAnsi="宋体" w:hint="eastAsia"/>
          <w:sz w:val="24"/>
        </w:rPr>
        <w:instrText>FORMTEXT</w:instrText>
      </w:r>
      <w:r w:rsidR="008608D7" w:rsidRPr="00D17290">
        <w:rPr>
          <w:rFonts w:ascii="宋体" w:hAnsi="宋体"/>
          <w:sz w:val="24"/>
        </w:rPr>
        <w:instrText xml:space="preserve"> </w:instrText>
      </w:r>
      <w:r w:rsidR="00636221" w:rsidRPr="00D17290">
        <w:rPr>
          <w:rFonts w:ascii="宋体" w:hAnsi="宋体"/>
          <w:sz w:val="24"/>
        </w:rPr>
      </w:r>
      <w:r w:rsidR="00636221" w:rsidRPr="00D17290">
        <w:rPr>
          <w:rFonts w:ascii="宋体" w:hAnsi="宋体"/>
          <w:sz w:val="24"/>
        </w:rPr>
        <w:fldChar w:fldCharType="separate"/>
      </w:r>
      <w:r w:rsidR="008608D7" w:rsidRPr="00D17290">
        <w:rPr>
          <w:rFonts w:ascii="宋体" w:hAnsi="宋体"/>
          <w:noProof/>
          <w:sz w:val="24"/>
        </w:rPr>
        <w:t> </w:t>
      </w:r>
      <w:r w:rsidR="008608D7" w:rsidRPr="00D17290">
        <w:rPr>
          <w:rFonts w:ascii="宋体" w:hAnsi="宋体"/>
          <w:noProof/>
          <w:sz w:val="24"/>
        </w:rPr>
        <w:t> </w:t>
      </w:r>
      <w:r w:rsidR="008608D7" w:rsidRPr="00D17290">
        <w:rPr>
          <w:rFonts w:ascii="宋体" w:hAnsi="宋体"/>
          <w:noProof/>
          <w:sz w:val="24"/>
        </w:rPr>
        <w:t> </w:t>
      </w:r>
      <w:r w:rsidR="008608D7" w:rsidRPr="00D17290">
        <w:rPr>
          <w:rFonts w:ascii="宋体" w:hAnsi="宋体"/>
          <w:noProof/>
          <w:sz w:val="24"/>
        </w:rPr>
        <w:t> </w:t>
      </w:r>
      <w:r w:rsidR="008608D7" w:rsidRPr="00D17290">
        <w:rPr>
          <w:rFonts w:ascii="宋体" w:hAnsi="宋体"/>
          <w:noProof/>
          <w:sz w:val="24"/>
        </w:rPr>
        <w:t> </w:t>
      </w:r>
      <w:r w:rsidR="00636221" w:rsidRPr="00D17290">
        <w:rPr>
          <w:rFonts w:ascii="宋体" w:hAnsi="宋体"/>
          <w:sz w:val="24"/>
        </w:rPr>
        <w:fldChar w:fldCharType="end"/>
      </w:r>
      <w:bookmarkEnd w:id="4"/>
      <w:r w:rsidRPr="00D17290">
        <w:rPr>
          <w:rFonts w:ascii="宋体" w:hAnsi="宋体" w:hint="eastAsia"/>
          <w:sz w:val="24"/>
        </w:rPr>
        <w:t xml:space="preserve">                   </w:t>
      </w:r>
      <w:r w:rsidR="0007186E" w:rsidRPr="00D17290">
        <w:rPr>
          <w:rFonts w:ascii="宋体" w:hAnsi="宋体" w:hint="eastAsia"/>
          <w:sz w:val="24"/>
        </w:rPr>
        <w:t xml:space="preserve">    </w:t>
      </w:r>
      <w:r w:rsidR="00B03708">
        <w:rPr>
          <w:rFonts w:ascii="宋体" w:hAnsi="宋体" w:hint="eastAsia"/>
          <w:sz w:val="24"/>
        </w:rPr>
        <w:t xml:space="preserve">    </w:t>
      </w:r>
      <w:r w:rsidR="00842F21">
        <w:rPr>
          <w:rFonts w:ascii="宋体" w:hAnsi="宋体"/>
          <w:sz w:val="24"/>
        </w:rPr>
        <w:fldChar w:fldCharType="begin">
          <w:ffData>
            <w:name w:val="sYear1"/>
            <w:enabled/>
            <w:calcOnExit w:val="0"/>
            <w:textInput>
              <w:type w:val="number"/>
            </w:textInput>
          </w:ffData>
        </w:fldChar>
      </w:r>
      <w:bookmarkStart w:id="5" w:name="sYear1"/>
      <w:r w:rsidR="00842F21">
        <w:rPr>
          <w:rFonts w:ascii="宋体" w:hAnsi="宋体"/>
          <w:sz w:val="24"/>
        </w:rPr>
        <w:instrText xml:space="preserve"> FORMTEXT </w:instrText>
      </w:r>
      <w:r w:rsidR="00842F21">
        <w:rPr>
          <w:rFonts w:ascii="宋体" w:hAnsi="宋体"/>
          <w:sz w:val="24"/>
        </w:rPr>
      </w:r>
      <w:r w:rsidR="00842F21">
        <w:rPr>
          <w:rFonts w:ascii="宋体" w:hAnsi="宋体"/>
          <w:sz w:val="24"/>
        </w:rPr>
        <w:fldChar w:fldCharType="separate"/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sz w:val="24"/>
        </w:rPr>
        <w:fldChar w:fldCharType="end"/>
      </w:r>
      <w:bookmarkEnd w:id="5"/>
      <w:r w:rsidRPr="00D17290">
        <w:rPr>
          <w:rFonts w:ascii="宋体" w:hAnsi="宋体" w:hint="eastAsia"/>
          <w:sz w:val="24"/>
        </w:rPr>
        <w:t>年第</w:t>
      </w:r>
      <w:r w:rsidR="00842F21">
        <w:rPr>
          <w:rFonts w:ascii="宋体" w:hAnsi="宋体"/>
          <w:sz w:val="24"/>
        </w:rPr>
        <w:fldChar w:fldCharType="begin">
          <w:ffData>
            <w:name w:val="sSerialNo"/>
            <w:enabled/>
            <w:calcOnExit w:val="0"/>
            <w:textInput>
              <w:type w:val="number"/>
            </w:textInput>
          </w:ffData>
        </w:fldChar>
      </w:r>
      <w:bookmarkStart w:id="6" w:name="sSerialNo"/>
      <w:r w:rsidR="00842F21">
        <w:rPr>
          <w:rFonts w:ascii="宋体" w:hAnsi="宋体"/>
          <w:sz w:val="24"/>
        </w:rPr>
        <w:instrText xml:space="preserve"> FORMTEXT </w:instrText>
      </w:r>
      <w:r w:rsidR="00842F21">
        <w:rPr>
          <w:rFonts w:ascii="宋体" w:hAnsi="宋体"/>
          <w:sz w:val="24"/>
        </w:rPr>
      </w:r>
      <w:r w:rsidR="00842F21">
        <w:rPr>
          <w:rFonts w:ascii="宋体" w:hAnsi="宋体"/>
          <w:sz w:val="24"/>
        </w:rPr>
        <w:fldChar w:fldCharType="separate"/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noProof/>
          <w:sz w:val="24"/>
        </w:rPr>
        <w:t> </w:t>
      </w:r>
      <w:r w:rsidR="00842F21">
        <w:rPr>
          <w:rFonts w:ascii="宋体" w:hAnsi="宋体"/>
          <w:sz w:val="24"/>
        </w:rPr>
        <w:fldChar w:fldCharType="end"/>
      </w:r>
      <w:bookmarkEnd w:id="6"/>
      <w:r w:rsidRPr="00D17290">
        <w:rPr>
          <w:rFonts w:ascii="宋体" w:hAnsi="宋体" w:hint="eastAsia"/>
          <w:sz w:val="24"/>
        </w:rPr>
        <w:t>号</w:t>
      </w:r>
    </w:p>
    <w:p w:rsidR="00B35D22" w:rsidRPr="00D17290" w:rsidRDefault="00B35D22" w:rsidP="00B03708">
      <w:pPr>
        <w:kinsoku w:val="0"/>
        <w:overflowPunct w:val="0"/>
        <w:topLinePunct/>
        <w:autoSpaceDE w:val="0"/>
        <w:adjustRightInd w:val="0"/>
        <w:spacing w:line="360" w:lineRule="auto"/>
        <w:rPr>
          <w:rFonts w:ascii="宋体" w:hAnsi="宋体" w:cs="宋体"/>
          <w:b/>
          <w:sz w:val="24"/>
        </w:rPr>
      </w:pPr>
      <w:r w:rsidRPr="00D17290">
        <w:rPr>
          <w:rFonts w:ascii="宋体" w:hAnsi="宋体" w:hint="eastAsia"/>
          <w:sz w:val="24"/>
        </w:rPr>
        <w:t>致</w:t>
      </w:r>
      <w:r w:rsidR="00F7533D" w:rsidRPr="00D17290">
        <w:rPr>
          <w:rFonts w:ascii="宋体" w:hAnsi="宋体" w:hint="eastAsia"/>
          <w:sz w:val="24"/>
        </w:rPr>
        <w:t xml:space="preserve">   </w:t>
      </w:r>
      <w:bookmarkStart w:id="7" w:name="sBankName"/>
      <w:r w:rsidR="00F7533D" w:rsidRPr="00D17290">
        <w:rPr>
          <w:rFonts w:ascii="宋体" w:hAnsi="宋体"/>
          <w:sz w:val="24"/>
        </w:rPr>
        <w:fldChar w:fldCharType="begin">
          <w:ffData>
            <w:name w:val="sBankName"/>
            <w:enabled/>
            <w:calcOnExit w:val="0"/>
            <w:textInput/>
          </w:ffData>
        </w:fldChar>
      </w:r>
      <w:r w:rsidR="00F7533D" w:rsidRPr="00D17290">
        <w:rPr>
          <w:rFonts w:ascii="宋体" w:hAnsi="宋体"/>
          <w:sz w:val="24"/>
        </w:rPr>
        <w:instrText xml:space="preserve"> FORMTEXT </w:instrText>
      </w:r>
      <w:r w:rsidR="00F7533D" w:rsidRPr="00D17290">
        <w:rPr>
          <w:rFonts w:ascii="宋体" w:hAnsi="宋体"/>
          <w:sz w:val="24"/>
        </w:rPr>
      </w:r>
      <w:r w:rsidR="00F7533D" w:rsidRPr="00D17290">
        <w:rPr>
          <w:rFonts w:ascii="宋体" w:hAnsi="宋体"/>
          <w:sz w:val="24"/>
        </w:rPr>
        <w:fldChar w:fldCharType="separate"/>
      </w:r>
      <w:r w:rsidR="00F7533D" w:rsidRPr="00D17290">
        <w:rPr>
          <w:rFonts w:ascii="宋体" w:hAnsi="宋体"/>
          <w:noProof/>
          <w:sz w:val="24"/>
        </w:rPr>
        <w:t> </w:t>
      </w:r>
      <w:r w:rsidR="00F7533D" w:rsidRPr="00D17290">
        <w:rPr>
          <w:rFonts w:ascii="宋体" w:hAnsi="宋体"/>
          <w:noProof/>
          <w:sz w:val="24"/>
        </w:rPr>
        <w:t> </w:t>
      </w:r>
      <w:r w:rsidR="00F7533D" w:rsidRPr="00D17290">
        <w:rPr>
          <w:rFonts w:ascii="宋体" w:hAnsi="宋体"/>
          <w:noProof/>
          <w:sz w:val="24"/>
        </w:rPr>
        <w:t> </w:t>
      </w:r>
      <w:r w:rsidR="00F7533D" w:rsidRPr="00D17290">
        <w:rPr>
          <w:rFonts w:ascii="宋体" w:hAnsi="宋体"/>
          <w:noProof/>
          <w:sz w:val="24"/>
        </w:rPr>
        <w:t> </w:t>
      </w:r>
      <w:r w:rsidR="00F7533D" w:rsidRPr="00D17290">
        <w:rPr>
          <w:rFonts w:ascii="宋体" w:hAnsi="宋体"/>
          <w:noProof/>
          <w:sz w:val="24"/>
        </w:rPr>
        <w:t> </w:t>
      </w:r>
      <w:r w:rsidR="00F7533D" w:rsidRPr="00D17290">
        <w:rPr>
          <w:rFonts w:ascii="宋体" w:hAnsi="宋体"/>
          <w:sz w:val="24"/>
        </w:rPr>
        <w:fldChar w:fldCharType="end"/>
      </w:r>
      <w:bookmarkEnd w:id="7"/>
      <w:r w:rsidRPr="00D17290">
        <w:rPr>
          <w:rFonts w:ascii="宋体" w:hAnsi="宋体" w:hint="eastAsia"/>
          <w:sz w:val="24"/>
        </w:rPr>
        <w:t xml:space="preserve"> </w:t>
      </w:r>
      <w:r w:rsidR="00EA4D98" w:rsidRPr="00D17290">
        <w:rPr>
          <w:rFonts w:ascii="宋体" w:hAnsi="宋体" w:hint="eastAsia"/>
          <w:sz w:val="24"/>
        </w:rPr>
        <w:t>托管部</w:t>
      </w:r>
      <w:r w:rsidRPr="00D17290">
        <w:rPr>
          <w:rFonts w:ascii="宋体" w:hAnsi="宋体" w:hint="eastAsia"/>
          <w:sz w:val="24"/>
        </w:rPr>
        <w:t>: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671"/>
        <w:gridCol w:w="1559"/>
        <w:gridCol w:w="3330"/>
      </w:tblGrid>
      <w:tr w:rsidR="00B35D22" w:rsidRPr="00D17290" w:rsidTr="00B03708">
        <w:trPr>
          <w:trHeight w:val="30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35D22" w:rsidP="00D15A19">
            <w:pPr>
              <w:spacing w:beforeLines="20" w:before="62" w:afterLines="20" w:after="62"/>
              <w:ind w:left="71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付款户名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842F21" w:rsidP="00D15A19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PayAccountName"/>
                  <w:enabled/>
                  <w:calcOnExit w:val="0"/>
                  <w:textInput/>
                </w:ffData>
              </w:fldChar>
            </w:r>
            <w:bookmarkStart w:id="8" w:name="sPayAccountName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35D22" w:rsidP="00D15A19">
            <w:pPr>
              <w:spacing w:beforeLines="20" w:before="62" w:afterLines="20" w:after="62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收款户名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D26F4E" w:rsidP="00D15A19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AcceptAccountName"/>
                  <w:enabled/>
                  <w:calcOnExit w:val="0"/>
                  <w:textInput/>
                </w:ffData>
              </w:fldChar>
            </w:r>
            <w:bookmarkStart w:id="9" w:name="sAcceptAccountName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9"/>
          </w:p>
        </w:tc>
      </w:tr>
      <w:tr w:rsidR="00B35D22" w:rsidRPr="00D17290" w:rsidTr="00B03708">
        <w:trPr>
          <w:trHeight w:val="29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35D22" w:rsidP="00D15A19">
            <w:pPr>
              <w:spacing w:beforeLines="20" w:before="62" w:afterLines="20" w:after="62"/>
              <w:ind w:left="71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付款账号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842F21" w:rsidP="00D15A19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PayAccount"/>
                  <w:enabled/>
                  <w:calcOnExit w:val="0"/>
                  <w:textInput/>
                </w:ffData>
              </w:fldChar>
            </w:r>
            <w:bookmarkStart w:id="10" w:name="sPayAccount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35D22" w:rsidP="00D15A19">
            <w:pPr>
              <w:spacing w:beforeLines="20" w:before="62" w:afterLines="20" w:after="62"/>
              <w:ind w:right="252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收款账号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D26F4E" w:rsidP="00D15A19">
            <w:pPr>
              <w:spacing w:beforeLines="20" w:before="62" w:afterLines="20" w:after="62"/>
              <w:ind w:right="25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AcceptAccount"/>
                  <w:enabled/>
                  <w:calcOnExit w:val="0"/>
                  <w:textInput/>
                </w:ffData>
              </w:fldChar>
            </w:r>
            <w:bookmarkStart w:id="11" w:name="sAcceptAccount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1"/>
          </w:p>
        </w:tc>
      </w:tr>
      <w:tr w:rsidR="00B35D22" w:rsidRPr="00D17290" w:rsidTr="00B03708">
        <w:trPr>
          <w:trHeight w:val="3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35D22" w:rsidP="00D15A19">
            <w:pPr>
              <w:spacing w:beforeLines="20" w:before="62" w:afterLines="20" w:after="62"/>
              <w:ind w:left="71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开户行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D22" w:rsidRPr="00D17290" w:rsidRDefault="00842F21" w:rsidP="00D15A19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SelfBankName"/>
                  <w:enabled/>
                  <w:calcOnExit w:val="0"/>
                  <w:textInput/>
                </w:ffData>
              </w:fldChar>
            </w:r>
            <w:bookmarkStart w:id="12" w:name="sSelfBankName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2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D22" w:rsidRPr="00D17290" w:rsidRDefault="00B35D22" w:rsidP="00D15A19">
            <w:pPr>
              <w:spacing w:beforeLines="20" w:before="62" w:afterLines="20" w:after="62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 xml:space="preserve">开户行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D22" w:rsidRPr="00D17290" w:rsidRDefault="00D26F4E" w:rsidP="00D15A19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RivalBankName"/>
                  <w:enabled/>
                  <w:calcOnExit w:val="0"/>
                  <w:textInput/>
                </w:ffData>
              </w:fldChar>
            </w:r>
            <w:bookmarkStart w:id="13" w:name="sRivalBankName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3"/>
          </w:p>
        </w:tc>
      </w:tr>
      <w:tr w:rsidR="00DC0011" w:rsidRPr="00D17290" w:rsidTr="00B03708">
        <w:trPr>
          <w:trHeight w:val="3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11" w:rsidRPr="00D17290" w:rsidRDefault="00DC0011" w:rsidP="00DC0011">
            <w:pPr>
              <w:spacing w:beforeLines="20" w:before="62" w:afterLines="20" w:after="62"/>
              <w:ind w:left="71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大额支付号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011" w:rsidRDefault="00DC0011" w:rsidP="00DC0011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SelfpayNo"/>
                  <w:enabled/>
                  <w:calcOnExit w:val="0"/>
                  <w:textInput/>
                </w:ffData>
              </w:fldChar>
            </w:r>
            <w:bookmarkStart w:id="14" w:name="sSelfpayNo"/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4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011" w:rsidRPr="00D17290" w:rsidRDefault="00DC0011" w:rsidP="00DC0011">
            <w:pPr>
              <w:spacing w:beforeLines="20" w:before="62" w:afterLines="20" w:after="6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大额支付号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011" w:rsidRDefault="00DC0011" w:rsidP="00DC0011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RivalPayNo"/>
                  <w:enabled/>
                  <w:calcOnExit w:val="0"/>
                  <w:textInput/>
                </w:ffData>
              </w:fldChar>
            </w:r>
            <w:bookmarkStart w:id="15" w:name="sRivalPayNo"/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5"/>
          </w:p>
        </w:tc>
      </w:tr>
      <w:tr w:rsidR="00DC0011" w:rsidRPr="00D17290" w:rsidTr="00B03708">
        <w:trPr>
          <w:trHeight w:val="3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11" w:rsidRDefault="00DC0011" w:rsidP="00DC0011">
            <w:pPr>
              <w:spacing w:beforeLines="20" w:before="62" w:afterLines="20" w:after="62"/>
              <w:ind w:left="71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联行号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011" w:rsidRDefault="005274A4" w:rsidP="003F42FB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SelfInterbank"/>
                  <w:enabled/>
                  <w:calcOnExit w:val="0"/>
                  <w:textInput/>
                </w:ffData>
              </w:fldChar>
            </w:r>
            <w:bookmarkStart w:id="16" w:name="sSelfInterbank"/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6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011" w:rsidRDefault="00DC0011" w:rsidP="003F42FB">
            <w:pPr>
              <w:spacing w:beforeLines="20" w:before="62" w:afterLines="20" w:after="62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联行号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0011" w:rsidRDefault="005274A4" w:rsidP="003F42FB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RivalInterbank"/>
                  <w:enabled/>
                  <w:calcOnExit w:val="0"/>
                  <w:textInput/>
                </w:ffData>
              </w:fldChar>
            </w:r>
            <w:bookmarkStart w:id="17" w:name="sRivalInterbank"/>
            <w:r>
              <w:rPr>
                <w:rFonts w:ascii="宋体" w:hAnsi="宋体"/>
                <w:szCs w:val="21"/>
              </w:rPr>
              <w:instrText xml:space="preserve"> FORMTEXT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7"/>
          </w:p>
        </w:tc>
      </w:tr>
      <w:tr w:rsidR="00B35D22" w:rsidRPr="00D17290" w:rsidTr="00B03708">
        <w:trPr>
          <w:trHeight w:val="21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35D22" w:rsidP="00D15A19">
            <w:pPr>
              <w:spacing w:beforeLines="20" w:before="62" w:afterLines="20" w:after="62"/>
              <w:ind w:left="71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bCs/>
                <w:sz w:val="24"/>
              </w:rPr>
              <w:t>付款日期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D22" w:rsidRPr="00D17290" w:rsidRDefault="00842F21" w:rsidP="00D15A19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PayDate"/>
                  <w:enabled/>
                  <w:calcOnExit w:val="0"/>
                  <w:textInput/>
                </w:ffData>
              </w:fldChar>
            </w:r>
            <w:bookmarkStart w:id="18" w:name="sPayDate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D22" w:rsidRPr="00D17290" w:rsidRDefault="00B8724B" w:rsidP="00D15A19">
            <w:pPr>
              <w:spacing w:beforeLines="20" w:before="62" w:afterLines="20" w:after="62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付款金额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5D22" w:rsidRPr="00D17290" w:rsidRDefault="00B8724B" w:rsidP="00D15A19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SettleBalance"/>
                  <w:enabled/>
                  <w:calcOnExit w:val="0"/>
                  <w:textInput/>
                </w:ffData>
              </w:fldChar>
            </w:r>
            <w:bookmarkStart w:id="19" w:name="sSettleBalance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19"/>
          </w:p>
        </w:tc>
      </w:tr>
      <w:tr w:rsidR="00B35D22" w:rsidRPr="00D17290" w:rsidTr="00B03708">
        <w:trPr>
          <w:trHeight w:val="2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8724B" w:rsidP="00D15A19">
            <w:pPr>
              <w:spacing w:beforeLines="20" w:before="62" w:afterLines="20" w:after="62"/>
              <w:ind w:firstLineChars="25" w:firstLine="60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付款金额</w:t>
            </w:r>
            <w:r>
              <w:rPr>
                <w:rFonts w:ascii="宋体" w:hAnsi="宋体" w:hint="eastAsia"/>
                <w:sz w:val="24"/>
              </w:rPr>
              <w:t>（大</w:t>
            </w:r>
            <w:r w:rsidR="00B35D22" w:rsidRPr="00D17290">
              <w:rPr>
                <w:rFonts w:ascii="宋体" w:hAnsi="宋体" w:hint="eastAsia"/>
                <w:sz w:val="24"/>
              </w:rPr>
              <w:t xml:space="preserve">写） </w:t>
            </w:r>
          </w:p>
        </w:tc>
        <w:tc>
          <w:tcPr>
            <w:tcW w:w="7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8724B" w:rsidP="00D15A19">
            <w:pPr>
              <w:spacing w:beforeLines="20" w:before="62" w:afterLines="20" w:after="62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fData>
                  <w:name w:val="sBigSettleBalance"/>
                  <w:enabled/>
                  <w:calcOnExit w:val="0"/>
                  <w:textInput/>
                </w:ffData>
              </w:fldChar>
            </w:r>
            <w:bookmarkStart w:id="20" w:name="sBigSettleBalance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0"/>
          </w:p>
        </w:tc>
      </w:tr>
      <w:tr w:rsidR="00B8724B" w:rsidRPr="00D17290" w:rsidTr="00F954A8">
        <w:trPr>
          <w:trHeight w:val="25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24B" w:rsidRPr="00B8724B" w:rsidRDefault="00B8724B" w:rsidP="007A2D8D">
            <w:pPr>
              <w:spacing w:beforeLines="20" w:before="62" w:afterLines="20" w:after="62"/>
              <w:ind w:firstLineChars="25" w:firstLine="6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付款要求：</w:t>
            </w:r>
            <w:r>
              <w:rPr>
                <w:rFonts w:ascii="宋体" w:hAnsi="宋体"/>
                <w:szCs w:val="21"/>
              </w:rPr>
              <w:fldChar w:fldCharType="begin">
                <w:ffData>
                  <w:name w:val="sPayMemo"/>
                  <w:enabled/>
                  <w:calcOnExit w:val="0"/>
                  <w:textInput/>
                </w:ffData>
              </w:fldChar>
            </w:r>
            <w:bookmarkStart w:id="21" w:name="sPayMemo"/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FORMTEXT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noProof/>
                <w:szCs w:val="21"/>
              </w:rPr>
              <w:t> </w:t>
            </w:r>
            <w:r>
              <w:rPr>
                <w:rFonts w:ascii="宋体" w:hAnsi="宋体"/>
                <w:szCs w:val="21"/>
              </w:rPr>
              <w:fldChar w:fldCharType="end"/>
            </w:r>
            <w:bookmarkEnd w:id="21"/>
          </w:p>
        </w:tc>
      </w:tr>
      <w:tr w:rsidR="00B35D22" w:rsidRPr="00D17290" w:rsidTr="00B03708">
        <w:trPr>
          <w:trHeight w:val="22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22" w:rsidRPr="00D17290" w:rsidRDefault="00B35D22" w:rsidP="00E85F1C">
            <w:pPr>
              <w:spacing w:beforeLines="20" w:before="62" w:afterLines="20" w:after="62"/>
              <w:ind w:right="-108" w:firstLineChars="16" w:firstLine="38"/>
              <w:jc w:val="left"/>
              <w:rPr>
                <w:rFonts w:ascii="宋体" w:hAnsi="宋体"/>
                <w:szCs w:val="21"/>
              </w:rPr>
            </w:pPr>
            <w:r w:rsidRPr="00D17290">
              <w:rPr>
                <w:rFonts w:ascii="宋体" w:hAnsi="宋体" w:hint="eastAsia"/>
                <w:sz w:val="24"/>
              </w:rPr>
              <w:t xml:space="preserve">划款事由： </w:t>
            </w:r>
            <w:r w:rsidR="00D26F4E">
              <w:rPr>
                <w:rFonts w:ascii="宋体" w:hAnsi="宋体"/>
                <w:szCs w:val="21"/>
              </w:rPr>
              <w:fldChar w:fldCharType="begin">
                <w:ffData>
                  <w:name w:val="sCashPurpose"/>
                  <w:enabled/>
                  <w:calcOnExit w:val="0"/>
                  <w:textInput/>
                </w:ffData>
              </w:fldChar>
            </w:r>
            <w:bookmarkStart w:id="22" w:name="sCashPurpose"/>
            <w:r w:rsidR="00D26F4E">
              <w:rPr>
                <w:rFonts w:ascii="宋体" w:hAnsi="宋体"/>
                <w:szCs w:val="21"/>
              </w:rPr>
              <w:instrText xml:space="preserve"> </w:instrText>
            </w:r>
            <w:r w:rsidR="00D26F4E">
              <w:rPr>
                <w:rFonts w:ascii="宋体" w:hAnsi="宋体" w:hint="eastAsia"/>
                <w:szCs w:val="21"/>
              </w:rPr>
              <w:instrText>FORMTEXT</w:instrText>
            </w:r>
            <w:r w:rsidR="00D26F4E">
              <w:rPr>
                <w:rFonts w:ascii="宋体" w:hAnsi="宋体"/>
                <w:szCs w:val="21"/>
              </w:rPr>
              <w:instrText xml:space="preserve"> </w:instrText>
            </w:r>
            <w:r w:rsidR="00D26F4E">
              <w:rPr>
                <w:rFonts w:ascii="宋体" w:hAnsi="宋体"/>
                <w:szCs w:val="21"/>
              </w:rPr>
            </w:r>
            <w:r w:rsidR="00D26F4E">
              <w:rPr>
                <w:rFonts w:ascii="宋体" w:hAnsi="宋体"/>
                <w:szCs w:val="21"/>
              </w:rPr>
              <w:fldChar w:fldCharType="separate"/>
            </w:r>
            <w:r w:rsidR="00D26F4E">
              <w:rPr>
                <w:rFonts w:ascii="宋体" w:hAnsi="宋体"/>
                <w:noProof/>
                <w:szCs w:val="21"/>
              </w:rPr>
              <w:t> </w:t>
            </w:r>
            <w:r w:rsidR="00D26F4E">
              <w:rPr>
                <w:rFonts w:ascii="宋体" w:hAnsi="宋体"/>
                <w:noProof/>
                <w:szCs w:val="21"/>
              </w:rPr>
              <w:t> </w:t>
            </w:r>
            <w:r w:rsidR="00D26F4E">
              <w:rPr>
                <w:rFonts w:ascii="宋体" w:hAnsi="宋体"/>
                <w:noProof/>
                <w:szCs w:val="21"/>
              </w:rPr>
              <w:t> </w:t>
            </w:r>
            <w:r w:rsidR="00D26F4E">
              <w:rPr>
                <w:rFonts w:ascii="宋体" w:hAnsi="宋体"/>
                <w:noProof/>
                <w:szCs w:val="21"/>
              </w:rPr>
              <w:t> </w:t>
            </w:r>
            <w:r w:rsidR="00D26F4E">
              <w:rPr>
                <w:rFonts w:ascii="宋体" w:hAnsi="宋体"/>
                <w:noProof/>
                <w:szCs w:val="21"/>
              </w:rPr>
              <w:t> </w:t>
            </w:r>
            <w:r w:rsidR="00D26F4E">
              <w:rPr>
                <w:rFonts w:ascii="宋体" w:hAnsi="宋体"/>
                <w:szCs w:val="21"/>
              </w:rPr>
              <w:fldChar w:fldCharType="end"/>
            </w:r>
            <w:bookmarkEnd w:id="22"/>
          </w:p>
        </w:tc>
      </w:tr>
      <w:tr w:rsidR="00B35D22" w:rsidRPr="00D17290" w:rsidTr="00B03708">
        <w:trPr>
          <w:trHeight w:val="229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22" w:rsidRPr="00D17290" w:rsidRDefault="00B35D22" w:rsidP="00CD3640">
            <w:pPr>
              <w:spacing w:beforeLines="20" w:before="62" w:afterLines="20" w:after="62"/>
              <w:ind w:right="-108" w:firstLineChars="16" w:firstLine="38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备注：</w:t>
            </w:r>
            <w:r w:rsidR="00A32A11">
              <w:rPr>
                <w:rFonts w:ascii="宋体" w:hAnsi="宋体"/>
                <w:szCs w:val="21"/>
              </w:rPr>
              <w:fldChar w:fldCharType="begin">
                <w:ffData>
                  <w:name w:val="sMemo"/>
                  <w:enabled/>
                  <w:calcOnExit w:val="0"/>
                  <w:textInput/>
                </w:ffData>
              </w:fldChar>
            </w:r>
            <w:bookmarkStart w:id="23" w:name="sMemo"/>
            <w:r w:rsidR="00A32A11">
              <w:rPr>
                <w:rFonts w:ascii="宋体" w:hAnsi="宋体"/>
                <w:szCs w:val="21"/>
              </w:rPr>
              <w:instrText xml:space="preserve"> FORMTEXT </w:instrText>
            </w:r>
            <w:r w:rsidR="00A32A11">
              <w:rPr>
                <w:rFonts w:ascii="宋体" w:hAnsi="宋体"/>
                <w:szCs w:val="21"/>
              </w:rPr>
            </w:r>
            <w:r w:rsidR="00A32A11">
              <w:rPr>
                <w:rFonts w:ascii="宋体" w:hAnsi="宋体"/>
                <w:szCs w:val="21"/>
              </w:rPr>
              <w:fldChar w:fldCharType="separate"/>
            </w:r>
            <w:r w:rsidR="00A32A11">
              <w:rPr>
                <w:rFonts w:ascii="宋体" w:hAnsi="宋体"/>
                <w:noProof/>
                <w:szCs w:val="21"/>
              </w:rPr>
              <w:t> </w:t>
            </w:r>
            <w:r w:rsidR="00A32A11">
              <w:rPr>
                <w:rFonts w:ascii="宋体" w:hAnsi="宋体"/>
                <w:noProof/>
                <w:szCs w:val="21"/>
              </w:rPr>
              <w:t> </w:t>
            </w:r>
            <w:r w:rsidR="00A32A11">
              <w:rPr>
                <w:rFonts w:ascii="宋体" w:hAnsi="宋体"/>
                <w:noProof/>
                <w:szCs w:val="21"/>
              </w:rPr>
              <w:t> </w:t>
            </w:r>
            <w:r w:rsidR="00A32A11">
              <w:rPr>
                <w:rFonts w:ascii="宋体" w:hAnsi="宋体"/>
                <w:noProof/>
                <w:szCs w:val="21"/>
              </w:rPr>
              <w:t> </w:t>
            </w:r>
            <w:r w:rsidR="00A32A11">
              <w:rPr>
                <w:rFonts w:ascii="宋体" w:hAnsi="宋体"/>
                <w:noProof/>
                <w:szCs w:val="21"/>
              </w:rPr>
              <w:t> </w:t>
            </w:r>
            <w:r w:rsidR="00A32A11">
              <w:rPr>
                <w:rFonts w:ascii="宋体" w:hAnsi="宋体"/>
                <w:szCs w:val="21"/>
              </w:rPr>
              <w:fldChar w:fldCharType="end"/>
            </w:r>
            <w:bookmarkEnd w:id="23"/>
          </w:p>
        </w:tc>
      </w:tr>
      <w:tr w:rsidR="00B35D22" w:rsidRPr="00D17290" w:rsidTr="00B03708">
        <w:trPr>
          <w:trHeight w:val="3190"/>
        </w:trPr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D22" w:rsidRPr="00D17290" w:rsidRDefault="00B35D22" w:rsidP="00221A0D">
            <w:pPr>
              <w:spacing w:beforeLines="50" w:before="156" w:afterLines="50" w:after="156"/>
              <w:ind w:right="-108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管理人预留信息</w:t>
            </w:r>
          </w:p>
          <w:p w:rsidR="00B35D22" w:rsidRPr="00D17290" w:rsidRDefault="00B35D22" w:rsidP="00221A0D">
            <w:pPr>
              <w:spacing w:afterLines="50" w:after="156"/>
              <w:ind w:right="-108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经 办 人：</w:t>
            </w:r>
            <w:bookmarkStart w:id="24" w:name="Sign1_af_image"/>
            <w:r w:rsidR="00C6723D" w:rsidRPr="00C6723D">
              <w:rPr>
                <w:rFonts w:ascii="宋体" w:hAnsi="宋体"/>
                <w:color w:val="FF0000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6723D" w:rsidRPr="00C6723D">
              <w:rPr>
                <w:rFonts w:ascii="宋体" w:hAnsi="宋体"/>
                <w:color w:val="FF0000"/>
                <w:szCs w:val="21"/>
              </w:rPr>
              <w:instrText xml:space="preserve"> FORMTEXT </w:instrText>
            </w:r>
            <w:r w:rsidR="00C6723D" w:rsidRPr="00C6723D">
              <w:rPr>
                <w:rFonts w:ascii="宋体" w:hAnsi="宋体"/>
                <w:color w:val="FF0000"/>
                <w:szCs w:val="21"/>
              </w:rPr>
            </w:r>
            <w:r w:rsidR="00C6723D" w:rsidRPr="00C6723D">
              <w:rPr>
                <w:rFonts w:ascii="宋体" w:hAnsi="宋体"/>
                <w:color w:val="FF0000"/>
                <w:szCs w:val="21"/>
              </w:rPr>
              <w:fldChar w:fldCharType="separate"/>
            </w:r>
            <w:r w:rsidR="00C6723D" w:rsidRPr="00C6723D">
              <w:rPr>
                <w:rFonts w:ascii="宋体" w:hAnsi="宋体"/>
                <w:noProof/>
                <w:color w:val="FF0000"/>
                <w:szCs w:val="21"/>
              </w:rPr>
              <w:t> </w:t>
            </w:r>
            <w:r w:rsidR="00C6723D" w:rsidRPr="00C6723D">
              <w:rPr>
                <w:rFonts w:ascii="宋体" w:hAnsi="宋体"/>
                <w:noProof/>
                <w:color w:val="FF0000"/>
                <w:szCs w:val="21"/>
              </w:rPr>
              <w:t> </w:t>
            </w:r>
            <w:r w:rsidR="00C6723D" w:rsidRPr="00C6723D">
              <w:rPr>
                <w:rFonts w:ascii="宋体" w:hAnsi="宋体"/>
                <w:noProof/>
                <w:color w:val="FF0000"/>
                <w:szCs w:val="21"/>
              </w:rPr>
              <w:t> </w:t>
            </w:r>
            <w:r w:rsidR="00C6723D" w:rsidRPr="00C6723D">
              <w:rPr>
                <w:rFonts w:ascii="宋体" w:hAnsi="宋体"/>
                <w:noProof/>
                <w:color w:val="FF0000"/>
                <w:szCs w:val="21"/>
              </w:rPr>
              <w:t> </w:t>
            </w:r>
            <w:r w:rsidR="00C6723D" w:rsidRPr="00C6723D">
              <w:rPr>
                <w:rFonts w:ascii="宋体" w:hAnsi="宋体"/>
                <w:noProof/>
                <w:color w:val="FF0000"/>
                <w:szCs w:val="21"/>
              </w:rPr>
              <w:t> </w:t>
            </w:r>
            <w:r w:rsidR="00C6723D" w:rsidRPr="00C6723D">
              <w:rPr>
                <w:rFonts w:ascii="宋体" w:hAnsi="宋体"/>
                <w:color w:val="FF0000"/>
                <w:szCs w:val="21"/>
              </w:rPr>
              <w:fldChar w:fldCharType="end"/>
            </w:r>
            <w:bookmarkEnd w:id="24"/>
          </w:p>
          <w:p w:rsidR="00B35D22" w:rsidRPr="00D17290" w:rsidRDefault="00B35D22" w:rsidP="00221A0D">
            <w:pPr>
              <w:spacing w:afterLines="50" w:after="156"/>
              <w:ind w:right="-108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复 核 人：</w:t>
            </w:r>
            <w:bookmarkStart w:id="25" w:name="Sign2_af_image"/>
            <w:r w:rsidR="00C6723D">
              <w:rPr>
                <w:rFonts w:ascii="宋体" w:hAnsi="宋体"/>
                <w:szCs w:val="21"/>
              </w:rPr>
              <w:fldChar w:fldCharType="begin">
                <w:ffData>
                  <w:name w:val="sMemo"/>
                  <w:enabled/>
                  <w:calcOnExit w:val="0"/>
                  <w:textInput/>
                </w:ffData>
              </w:fldChar>
            </w:r>
            <w:r w:rsidR="00C6723D">
              <w:rPr>
                <w:rFonts w:ascii="宋体" w:hAnsi="宋体"/>
                <w:szCs w:val="21"/>
              </w:rPr>
              <w:instrText xml:space="preserve"> FORMTEXT </w:instrText>
            </w:r>
            <w:r w:rsidR="00C6723D">
              <w:rPr>
                <w:rFonts w:ascii="宋体" w:hAnsi="宋体"/>
                <w:szCs w:val="21"/>
              </w:rPr>
            </w:r>
            <w:r w:rsidR="00C6723D">
              <w:rPr>
                <w:rFonts w:ascii="宋体" w:hAnsi="宋体"/>
                <w:szCs w:val="21"/>
              </w:rPr>
              <w:fldChar w:fldCharType="separate"/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szCs w:val="21"/>
              </w:rPr>
              <w:fldChar w:fldCharType="end"/>
            </w:r>
            <w:bookmarkEnd w:id="25"/>
          </w:p>
          <w:p w:rsidR="00B35D22" w:rsidRPr="00D17290" w:rsidRDefault="00B35D22" w:rsidP="00221A0D">
            <w:pPr>
              <w:spacing w:afterLines="50" w:after="156"/>
              <w:ind w:right="-108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签 发 人：</w:t>
            </w:r>
            <w:bookmarkStart w:id="26" w:name="Sign3_af_image"/>
            <w:r w:rsidR="00C6723D">
              <w:rPr>
                <w:rFonts w:ascii="宋体" w:hAnsi="宋体"/>
                <w:szCs w:val="21"/>
              </w:rPr>
              <w:fldChar w:fldCharType="begin">
                <w:ffData>
                  <w:name w:val="sMemo"/>
                  <w:enabled/>
                  <w:calcOnExit w:val="0"/>
                  <w:textInput/>
                </w:ffData>
              </w:fldChar>
            </w:r>
            <w:r w:rsidR="00C6723D">
              <w:rPr>
                <w:rFonts w:ascii="宋体" w:hAnsi="宋体"/>
                <w:szCs w:val="21"/>
              </w:rPr>
              <w:instrText xml:space="preserve"> FORMTEXT </w:instrText>
            </w:r>
            <w:r w:rsidR="00C6723D">
              <w:rPr>
                <w:rFonts w:ascii="宋体" w:hAnsi="宋体"/>
                <w:szCs w:val="21"/>
              </w:rPr>
            </w:r>
            <w:r w:rsidR="00C6723D">
              <w:rPr>
                <w:rFonts w:ascii="宋体" w:hAnsi="宋体"/>
                <w:szCs w:val="21"/>
              </w:rPr>
              <w:fldChar w:fldCharType="separate"/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szCs w:val="21"/>
              </w:rPr>
              <w:fldChar w:fldCharType="end"/>
            </w:r>
            <w:bookmarkEnd w:id="26"/>
          </w:p>
          <w:p w:rsidR="006040AA" w:rsidRPr="00D17290" w:rsidRDefault="00B35D22" w:rsidP="00221A0D">
            <w:pPr>
              <w:spacing w:afterLines="50" w:after="156"/>
              <w:ind w:right="-108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预留印鉴：</w:t>
            </w:r>
            <w:bookmarkStart w:id="27" w:name="Sign4_af_image"/>
            <w:r w:rsidR="00C6723D">
              <w:rPr>
                <w:rFonts w:ascii="宋体" w:hAnsi="宋体"/>
                <w:szCs w:val="21"/>
              </w:rPr>
              <w:fldChar w:fldCharType="begin">
                <w:ffData>
                  <w:name w:val="sMemo"/>
                  <w:enabled/>
                  <w:calcOnExit w:val="0"/>
                  <w:textInput/>
                </w:ffData>
              </w:fldChar>
            </w:r>
            <w:r w:rsidR="00C6723D">
              <w:rPr>
                <w:rFonts w:ascii="宋体" w:hAnsi="宋体"/>
                <w:szCs w:val="21"/>
              </w:rPr>
              <w:instrText xml:space="preserve"> FORMTEXT </w:instrText>
            </w:r>
            <w:r w:rsidR="00C6723D">
              <w:rPr>
                <w:rFonts w:ascii="宋体" w:hAnsi="宋体"/>
                <w:szCs w:val="21"/>
              </w:rPr>
            </w:r>
            <w:r w:rsidR="00C6723D">
              <w:rPr>
                <w:rFonts w:ascii="宋体" w:hAnsi="宋体"/>
                <w:szCs w:val="21"/>
              </w:rPr>
              <w:fldChar w:fldCharType="separate"/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noProof/>
                <w:szCs w:val="21"/>
              </w:rPr>
              <w:t> </w:t>
            </w:r>
            <w:r w:rsidR="00C6723D">
              <w:rPr>
                <w:rFonts w:ascii="宋体" w:hAnsi="宋体"/>
                <w:szCs w:val="21"/>
              </w:rPr>
              <w:fldChar w:fldCharType="end"/>
            </w:r>
            <w:bookmarkEnd w:id="27"/>
          </w:p>
          <w:p w:rsidR="00B35D22" w:rsidRPr="00D17290" w:rsidRDefault="00B35D22" w:rsidP="00D15A19">
            <w:pPr>
              <w:spacing w:afterLines="100" w:after="312"/>
              <w:ind w:right="-108"/>
              <w:rPr>
                <w:rFonts w:ascii="宋体" w:hAnsi="宋体"/>
                <w:sz w:val="24"/>
              </w:rPr>
            </w:pPr>
          </w:p>
        </w:tc>
        <w:tc>
          <w:tcPr>
            <w:tcW w:w="4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22" w:rsidRPr="00D17290" w:rsidRDefault="00B35D22" w:rsidP="00221A0D">
            <w:pPr>
              <w:spacing w:beforeLines="50" w:before="156" w:afterLines="50" w:after="156"/>
              <w:ind w:right="-108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托管人预留信息</w:t>
            </w:r>
          </w:p>
          <w:p w:rsidR="00B35D22" w:rsidRPr="00D17290" w:rsidRDefault="00B35D22" w:rsidP="00221A0D">
            <w:pPr>
              <w:spacing w:afterLines="50" w:after="156"/>
              <w:ind w:right="-108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经 办 人：</w:t>
            </w:r>
          </w:p>
          <w:p w:rsidR="00B35D22" w:rsidRPr="00D17290" w:rsidRDefault="00B35D22" w:rsidP="00221A0D">
            <w:pPr>
              <w:spacing w:afterLines="50" w:after="156"/>
              <w:ind w:right="-108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复 核 人：</w:t>
            </w:r>
          </w:p>
          <w:p w:rsidR="00B35D22" w:rsidRPr="00D17290" w:rsidRDefault="00B35D22" w:rsidP="00221A0D">
            <w:pPr>
              <w:spacing w:afterLines="50" w:after="156"/>
              <w:ind w:right="-108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审 批 人：</w:t>
            </w:r>
          </w:p>
          <w:p w:rsidR="00B35D22" w:rsidRPr="00D17290" w:rsidRDefault="00B35D22" w:rsidP="00221A0D">
            <w:pPr>
              <w:spacing w:afterLines="50" w:after="156"/>
              <w:ind w:right="-108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预留印鉴：</w:t>
            </w:r>
            <w:bookmarkStart w:id="28" w:name="_GoBack"/>
            <w:bookmarkEnd w:id="28"/>
          </w:p>
          <w:p w:rsidR="006040AA" w:rsidRPr="00D17290" w:rsidRDefault="006040AA" w:rsidP="00D15A19">
            <w:pPr>
              <w:spacing w:afterLines="100" w:after="312"/>
              <w:ind w:right="-108"/>
              <w:jc w:val="left"/>
              <w:rPr>
                <w:rFonts w:ascii="宋体" w:hAnsi="宋体"/>
                <w:sz w:val="24"/>
              </w:rPr>
            </w:pPr>
          </w:p>
        </w:tc>
      </w:tr>
      <w:tr w:rsidR="00B35D22" w:rsidRPr="00D17290" w:rsidTr="00221A0D">
        <w:trPr>
          <w:trHeight w:val="1253"/>
        </w:trPr>
        <w:tc>
          <w:tcPr>
            <w:tcW w:w="9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D22" w:rsidRPr="00D17290" w:rsidRDefault="00B35D22" w:rsidP="00D15A19">
            <w:pPr>
              <w:spacing w:afterLines="50" w:after="156"/>
              <w:ind w:right="1176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执行结果反馈：</w:t>
            </w:r>
          </w:p>
          <w:p w:rsidR="00B35D22" w:rsidRPr="00D17290" w:rsidRDefault="00554529" w:rsidP="00D15A19">
            <w:pPr>
              <w:spacing w:afterLines="50" w:after="156"/>
              <w:ind w:leftChars="2" w:left="4" w:right="1176" w:firstLineChars="237" w:firstLine="569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25400</wp:posOffset>
                      </wp:positionV>
                      <wp:extent cx="114300" cy="132715"/>
                      <wp:effectExtent l="7620" t="5715" r="11430" b="1397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58F40" id="Rectangle 2" o:spid="_x0000_s1026" style="position:absolute;left:0;text-align:left;margin-left:5.1pt;margin-top:2pt;width:9pt;height:1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"/>
                  </w:pict>
                </mc:Fallback>
              </mc:AlternateContent>
            </w:r>
            <w:r w:rsidRPr="00D17290">
              <w:rPr>
                <w:rFonts w:ascii="宋体" w:hAnsi="宋体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25400</wp:posOffset>
                      </wp:positionV>
                      <wp:extent cx="114300" cy="132715"/>
                      <wp:effectExtent l="7620" t="5715" r="11430" b="13970"/>
                      <wp:wrapNone/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A3E6F" id="Rectangle 3" o:spid="_x0000_s1026" style="position:absolute;left:0;text-align:left;margin-left:111.6pt;margin-top:2pt;width:9pt;height:1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"/>
                  </w:pict>
                </mc:Fallback>
              </mc:AlternateContent>
            </w:r>
            <w:r w:rsidR="00B35D22" w:rsidRPr="00D17290">
              <w:rPr>
                <w:rFonts w:ascii="宋体" w:hAnsi="宋体" w:hint="eastAsia"/>
                <w:sz w:val="24"/>
              </w:rPr>
              <w:t>已执行           未执行</w:t>
            </w:r>
          </w:p>
          <w:p w:rsidR="00B35D22" w:rsidRPr="00D17290" w:rsidRDefault="00B35D22" w:rsidP="00221A0D">
            <w:pPr>
              <w:spacing w:afterLines="150" w:after="468"/>
              <w:ind w:right="1176"/>
              <w:jc w:val="left"/>
              <w:rPr>
                <w:rFonts w:ascii="宋体" w:hAnsi="宋体"/>
                <w:sz w:val="24"/>
              </w:rPr>
            </w:pPr>
            <w:r w:rsidRPr="00D17290">
              <w:rPr>
                <w:rFonts w:ascii="宋体" w:hAnsi="宋体" w:hint="eastAsia"/>
                <w:sz w:val="24"/>
              </w:rPr>
              <w:t>未执行原因：</w:t>
            </w:r>
          </w:p>
        </w:tc>
      </w:tr>
    </w:tbl>
    <w:p w:rsidR="00E85F1C" w:rsidRPr="00D17290" w:rsidRDefault="00E85F1C">
      <w:pPr>
        <w:rPr>
          <w:rFonts w:ascii="宋体" w:hAnsi="宋体"/>
        </w:rPr>
      </w:pPr>
    </w:p>
    <w:sectPr w:rsidR="00E85F1C" w:rsidRPr="00D17290" w:rsidSect="00B0370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B09" w:rsidRDefault="00AC1B09" w:rsidP="008608D7">
      <w:r>
        <w:separator/>
      </w:r>
    </w:p>
  </w:endnote>
  <w:endnote w:type="continuationSeparator" w:id="0">
    <w:p w:rsidR="00AC1B09" w:rsidRDefault="00AC1B09" w:rsidP="0086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B09" w:rsidRDefault="00AC1B09" w:rsidP="008608D7">
      <w:r>
        <w:separator/>
      </w:r>
    </w:p>
  </w:footnote>
  <w:footnote w:type="continuationSeparator" w:id="0">
    <w:p w:rsidR="00AC1B09" w:rsidRDefault="00AC1B09" w:rsidP="00860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29"/>
    <w:rsid w:val="00025D7C"/>
    <w:rsid w:val="0007186E"/>
    <w:rsid w:val="000B2EE5"/>
    <w:rsid w:val="000C0938"/>
    <w:rsid w:val="001A1317"/>
    <w:rsid w:val="001B05EC"/>
    <w:rsid w:val="00221A0D"/>
    <w:rsid w:val="00255DCC"/>
    <w:rsid w:val="002D731E"/>
    <w:rsid w:val="00350BF3"/>
    <w:rsid w:val="00372BED"/>
    <w:rsid w:val="003D7F8D"/>
    <w:rsid w:val="003E73E6"/>
    <w:rsid w:val="003E74C2"/>
    <w:rsid w:val="003F42FB"/>
    <w:rsid w:val="003F6BF7"/>
    <w:rsid w:val="00422D0A"/>
    <w:rsid w:val="00443DF5"/>
    <w:rsid w:val="00443EF6"/>
    <w:rsid w:val="00460457"/>
    <w:rsid w:val="00482301"/>
    <w:rsid w:val="004A297B"/>
    <w:rsid w:val="004A49B1"/>
    <w:rsid w:val="004A5F2B"/>
    <w:rsid w:val="00500C86"/>
    <w:rsid w:val="005274A4"/>
    <w:rsid w:val="005518D4"/>
    <w:rsid w:val="00551E7E"/>
    <w:rsid w:val="00554529"/>
    <w:rsid w:val="005D28F5"/>
    <w:rsid w:val="005F20FF"/>
    <w:rsid w:val="006040AA"/>
    <w:rsid w:val="00636221"/>
    <w:rsid w:val="00642E2C"/>
    <w:rsid w:val="00651840"/>
    <w:rsid w:val="00673F78"/>
    <w:rsid w:val="00695F09"/>
    <w:rsid w:val="007A201A"/>
    <w:rsid w:val="007A2D8D"/>
    <w:rsid w:val="007D2D86"/>
    <w:rsid w:val="007E4140"/>
    <w:rsid w:val="00805B47"/>
    <w:rsid w:val="00842F21"/>
    <w:rsid w:val="008608D7"/>
    <w:rsid w:val="0087122E"/>
    <w:rsid w:val="008A4F92"/>
    <w:rsid w:val="008C75F1"/>
    <w:rsid w:val="008D016D"/>
    <w:rsid w:val="009552F1"/>
    <w:rsid w:val="0097167E"/>
    <w:rsid w:val="009F1234"/>
    <w:rsid w:val="00A008B6"/>
    <w:rsid w:val="00A32A11"/>
    <w:rsid w:val="00A65BF9"/>
    <w:rsid w:val="00A772DD"/>
    <w:rsid w:val="00A9184F"/>
    <w:rsid w:val="00AC006C"/>
    <w:rsid w:val="00AC1B09"/>
    <w:rsid w:val="00B03708"/>
    <w:rsid w:val="00B346D3"/>
    <w:rsid w:val="00B35D22"/>
    <w:rsid w:val="00B8724B"/>
    <w:rsid w:val="00B95576"/>
    <w:rsid w:val="00BF1EE4"/>
    <w:rsid w:val="00BF55F6"/>
    <w:rsid w:val="00BF77D6"/>
    <w:rsid w:val="00C343F6"/>
    <w:rsid w:val="00C6723D"/>
    <w:rsid w:val="00CB236B"/>
    <w:rsid w:val="00CD3640"/>
    <w:rsid w:val="00CD4010"/>
    <w:rsid w:val="00D15A19"/>
    <w:rsid w:val="00D17290"/>
    <w:rsid w:val="00D26F4E"/>
    <w:rsid w:val="00D40640"/>
    <w:rsid w:val="00D7577D"/>
    <w:rsid w:val="00DC0011"/>
    <w:rsid w:val="00E22854"/>
    <w:rsid w:val="00E63754"/>
    <w:rsid w:val="00E63929"/>
    <w:rsid w:val="00E85F1C"/>
    <w:rsid w:val="00E97F07"/>
    <w:rsid w:val="00EA4D98"/>
    <w:rsid w:val="00EC61DF"/>
    <w:rsid w:val="00F56A76"/>
    <w:rsid w:val="00F60E72"/>
    <w:rsid w:val="00F7533D"/>
    <w:rsid w:val="00F8178F"/>
    <w:rsid w:val="00F82A72"/>
    <w:rsid w:val="00F87EA7"/>
    <w:rsid w:val="00F954A8"/>
    <w:rsid w:val="00F96688"/>
    <w:rsid w:val="00F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B29BD"/>
  <w15:chartTrackingRefBased/>
  <w15:docId w15:val="{4C95AD32-40ED-48D7-9266-09CC917F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D2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608D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608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ocj38013\Desktop\fund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fund.dot</Template>
  <TotalTime>66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骆春江</dc:creator>
  <cp:keywords/>
  <cp:lastModifiedBy>骆春江</cp:lastModifiedBy>
  <cp:revision>6</cp:revision>
  <dcterms:created xsi:type="dcterms:W3CDTF">2021-04-23T02:29:00Z</dcterms:created>
  <dcterms:modified xsi:type="dcterms:W3CDTF">2021-04-25T07:26:00Z</dcterms:modified>
</cp:coreProperties>
</file>